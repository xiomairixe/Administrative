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FFA1B" w14:textId="53536521" w:rsidR="004908E2" w:rsidRPr="00C96E37" w:rsidRDefault="008753A0" w:rsidP="00C96E37">
      <w:pPr>
        <w:pStyle w:val="Graphicsanchor"/>
      </w:pPr>
      <w:r>
        <w:drawing>
          <wp:anchor distT="0" distB="0" distL="114300" distR="114300" simplePos="0" relativeHeight="251695104" behindDoc="0" locked="0" layoutInCell="1" allowOverlap="1" wp14:anchorId="381C5E7A" wp14:editId="262D4357">
            <wp:simplePos x="0" y="0"/>
            <wp:positionH relativeFrom="page">
              <wp:posOffset>5852160</wp:posOffset>
            </wp:positionH>
            <wp:positionV relativeFrom="paragraph">
              <wp:posOffset>83820</wp:posOffset>
            </wp:positionV>
            <wp:extent cx="1341120" cy="1311056"/>
            <wp:effectExtent l="0" t="0" r="0" b="3810"/>
            <wp:wrapNone/>
            <wp:docPr id="1402441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1485" name="Picture 14024414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74" cy="13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D02">
        <mc:AlternateContent>
          <mc:Choice Requires="wps">
            <w:drawing>
              <wp:anchor distT="45720" distB="45720" distL="114300" distR="114300" simplePos="0" relativeHeight="251685888" behindDoc="0" locked="1" layoutInCell="1" allowOverlap="1" wp14:anchorId="30CA050D" wp14:editId="49EEBCF8">
                <wp:simplePos x="0" y="0"/>
                <wp:positionH relativeFrom="margin">
                  <wp:posOffset>2505075</wp:posOffset>
                </wp:positionH>
                <wp:positionV relativeFrom="page">
                  <wp:posOffset>3409950</wp:posOffset>
                </wp:positionV>
                <wp:extent cx="4385310" cy="41052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5310" cy="410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8BB60" w14:textId="77777777" w:rsidR="00E01D02" w:rsidRPr="00F84E0E" w:rsidRDefault="00F84E0E" w:rsidP="00F84E0E">
                            <w:pPr>
                              <w:pStyle w:val="Heading1"/>
                            </w:pPr>
                            <w:r w:rsidRPr="00F84E0E">
                              <w:t>Education</w:t>
                            </w:r>
                          </w:p>
                          <w:p w14:paraId="0C8B17B0" w14:textId="1D8C7B93" w:rsidR="00F15403" w:rsidRDefault="00DB29B4" w:rsidP="00E01D02">
                            <w:pPr>
                              <w:pStyle w:val="Heading4"/>
                            </w:pPr>
                            <w:r>
                              <w:t>Housekeeping NC2</w:t>
                            </w:r>
                          </w:p>
                          <w:p w14:paraId="1F76132A" w14:textId="4D95F2A9" w:rsidR="00F15403" w:rsidRPr="00DB29B4" w:rsidRDefault="00F15403" w:rsidP="00E01D02">
                            <w:pPr>
                              <w:pStyle w:val="Heading4"/>
                              <w:rPr>
                                <w:b w:val="0"/>
                                <w:bCs w:val="0"/>
                              </w:rPr>
                            </w:pPr>
                            <w:r w:rsidRPr="00DB29B4">
                              <w:rPr>
                                <w:b w:val="0"/>
                                <w:bCs w:val="0"/>
                              </w:rPr>
                              <w:t>Dr. Cabuco College of arts and Science Inc.</w:t>
                            </w:r>
                          </w:p>
                          <w:p w14:paraId="4D294B20" w14:textId="6A0B4654" w:rsidR="00F15403" w:rsidRPr="00F15403" w:rsidRDefault="00F15403" w:rsidP="00F15403">
                            <w:r>
                              <w:t>2025</w:t>
                            </w:r>
                          </w:p>
                          <w:p w14:paraId="533C63E7" w14:textId="77777777" w:rsidR="00F15403" w:rsidRDefault="00F15403" w:rsidP="00E01D02">
                            <w:pPr>
                              <w:pStyle w:val="Heading4"/>
                            </w:pPr>
                          </w:p>
                          <w:p w14:paraId="4289268B" w14:textId="145E0955" w:rsidR="00E01D02" w:rsidRPr="00E01D02" w:rsidRDefault="00DB29B4" w:rsidP="00E01D02">
                            <w:pPr>
                              <w:pStyle w:val="Heading4"/>
                            </w:pPr>
                            <w:r>
                              <w:t>Bachelor of Science in Office Administration - Undergrad</w:t>
                            </w:r>
                          </w:p>
                          <w:p w14:paraId="05457030" w14:textId="1BFD70C1" w:rsidR="00E01D02" w:rsidRDefault="00AD05C9" w:rsidP="00F1112C">
                            <w:r>
                              <w:t>Eulogio “Amang” Rodriguez Institu</w:t>
                            </w:r>
                            <w:r w:rsidR="00F15403">
                              <w:t>te</w:t>
                            </w:r>
                            <w:r>
                              <w:t xml:space="preserve"> of Sci</w:t>
                            </w:r>
                            <w:r w:rsidR="00F15403">
                              <w:t>e</w:t>
                            </w:r>
                            <w:r>
                              <w:t>nce and Technology (EARIST)</w:t>
                            </w:r>
                          </w:p>
                          <w:p w14:paraId="6CECBF88" w14:textId="06507BAF" w:rsidR="00DB29B4" w:rsidRDefault="00DB29B4" w:rsidP="00F1112C">
                            <w:r>
                              <w:t>Three Years Specialized Secretarial</w:t>
                            </w:r>
                          </w:p>
                          <w:p w14:paraId="7575B7A1" w14:textId="29C44BE3" w:rsidR="00DB29B4" w:rsidRDefault="00DB29B4" w:rsidP="00F1112C">
                            <w:r>
                              <w:t>2002</w:t>
                            </w:r>
                          </w:p>
                          <w:p w14:paraId="35931FD7" w14:textId="77777777" w:rsidR="00DB29B4" w:rsidRPr="00BF05F0" w:rsidRDefault="00DB29B4" w:rsidP="00F1112C"/>
                          <w:p w14:paraId="53ED93A3" w14:textId="089E7A3E" w:rsidR="00E01D02" w:rsidRPr="00BF05F0" w:rsidRDefault="00AD05C9" w:rsidP="00E01D02">
                            <w:pPr>
                              <w:pStyle w:val="Heading4"/>
                            </w:pPr>
                            <w:r>
                              <w:t>Secondary Education</w:t>
                            </w:r>
                          </w:p>
                          <w:p w14:paraId="5C45C8E0" w14:textId="44C3174C" w:rsidR="00E01D02" w:rsidRPr="00BF05F0" w:rsidRDefault="00AD05C9" w:rsidP="00F1112C">
                            <w:r>
                              <w:t>Rizal Highschool</w:t>
                            </w:r>
                          </w:p>
                          <w:p w14:paraId="7C383275" w14:textId="2CBA0D08" w:rsidR="00E01D02" w:rsidRDefault="002506C6" w:rsidP="00F1112C">
                            <w:r>
                              <w:t>1998</w:t>
                            </w:r>
                          </w:p>
                          <w:p w14:paraId="47D6F6D0" w14:textId="77777777" w:rsidR="00AD05C9" w:rsidRDefault="00AD05C9" w:rsidP="00F1112C"/>
                          <w:p w14:paraId="39ACA165" w14:textId="07AAAD1A" w:rsidR="00AD05C9" w:rsidRPr="00AD05C9" w:rsidRDefault="00AD05C9" w:rsidP="00F1112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05C9">
                              <w:rPr>
                                <w:b/>
                                <w:bCs/>
                              </w:rPr>
                              <w:t>Primary Education</w:t>
                            </w:r>
                          </w:p>
                          <w:p w14:paraId="28A4B370" w14:textId="464F6005" w:rsidR="00AD05C9" w:rsidRDefault="00AD05C9" w:rsidP="00F1112C">
                            <w:r>
                              <w:t>Tigbao Elementary School</w:t>
                            </w:r>
                          </w:p>
                          <w:p w14:paraId="62694EEB" w14:textId="33D4B105" w:rsidR="00AD05C9" w:rsidRDefault="00AD05C9" w:rsidP="00F1112C">
                            <w:r>
                              <w:t>1992</w:t>
                            </w:r>
                          </w:p>
                          <w:p w14:paraId="78858433" w14:textId="77777777" w:rsidR="00E61DC8" w:rsidRDefault="00E61DC8" w:rsidP="00F1112C"/>
                          <w:p w14:paraId="2E63710C" w14:textId="77777777" w:rsidR="00E61DC8" w:rsidRDefault="00E61DC8" w:rsidP="00F1112C"/>
                          <w:p w14:paraId="40E1E4D4" w14:textId="77777777" w:rsidR="00E61DC8" w:rsidRDefault="00E61DC8" w:rsidP="00F1112C"/>
                          <w:p w14:paraId="35943018" w14:textId="77777777" w:rsidR="00AD05C9" w:rsidRDefault="00AD05C9" w:rsidP="00F1112C"/>
                          <w:p w14:paraId="2B2D29F9" w14:textId="77777777" w:rsidR="00AD05C9" w:rsidRPr="00BF05F0" w:rsidRDefault="00AD05C9" w:rsidP="00F11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A05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7.25pt;margin-top:268.5pt;width:345.3pt;height:3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" filled="f" stroked="f">
                <v:textbox>
                  <w:txbxContent>
                    <w:p w14:paraId="3288BB60" w14:textId="77777777" w:rsidR="00E01D02" w:rsidRPr="00F84E0E" w:rsidRDefault="00F84E0E" w:rsidP="00F84E0E">
                      <w:pPr>
                        <w:pStyle w:val="Heading1"/>
                      </w:pPr>
                      <w:r w:rsidRPr="00F84E0E">
                        <w:t>Education</w:t>
                      </w:r>
                    </w:p>
                    <w:p w14:paraId="0C8B17B0" w14:textId="1D8C7B93" w:rsidR="00F15403" w:rsidRDefault="00DB29B4" w:rsidP="00E01D02">
                      <w:pPr>
                        <w:pStyle w:val="Heading4"/>
                      </w:pPr>
                      <w:r>
                        <w:t>Housekeeping NC2</w:t>
                      </w:r>
                    </w:p>
                    <w:p w14:paraId="1F76132A" w14:textId="4D95F2A9" w:rsidR="00F15403" w:rsidRPr="00DB29B4" w:rsidRDefault="00F15403" w:rsidP="00E01D02">
                      <w:pPr>
                        <w:pStyle w:val="Heading4"/>
                        <w:rPr>
                          <w:b w:val="0"/>
                          <w:bCs w:val="0"/>
                        </w:rPr>
                      </w:pPr>
                      <w:r w:rsidRPr="00DB29B4">
                        <w:rPr>
                          <w:b w:val="0"/>
                          <w:bCs w:val="0"/>
                        </w:rPr>
                        <w:t>Dr. Cabuco College of arts and Science Inc.</w:t>
                      </w:r>
                    </w:p>
                    <w:p w14:paraId="4D294B20" w14:textId="6A0B4654" w:rsidR="00F15403" w:rsidRPr="00F15403" w:rsidRDefault="00F15403" w:rsidP="00F15403">
                      <w:r>
                        <w:t>2025</w:t>
                      </w:r>
                    </w:p>
                    <w:p w14:paraId="533C63E7" w14:textId="77777777" w:rsidR="00F15403" w:rsidRDefault="00F15403" w:rsidP="00E01D02">
                      <w:pPr>
                        <w:pStyle w:val="Heading4"/>
                      </w:pPr>
                    </w:p>
                    <w:p w14:paraId="4289268B" w14:textId="145E0955" w:rsidR="00E01D02" w:rsidRPr="00E01D02" w:rsidRDefault="00DB29B4" w:rsidP="00E01D02">
                      <w:pPr>
                        <w:pStyle w:val="Heading4"/>
                      </w:pPr>
                      <w:r>
                        <w:t>Bachelor of Science in Office Administration - Undergrad</w:t>
                      </w:r>
                    </w:p>
                    <w:p w14:paraId="05457030" w14:textId="1BFD70C1" w:rsidR="00E01D02" w:rsidRDefault="00AD05C9" w:rsidP="00F1112C">
                      <w:r>
                        <w:t>Eulogio “Amang” Rodriguez Institu</w:t>
                      </w:r>
                      <w:r w:rsidR="00F15403">
                        <w:t>te</w:t>
                      </w:r>
                      <w:r>
                        <w:t xml:space="preserve"> of Sci</w:t>
                      </w:r>
                      <w:r w:rsidR="00F15403">
                        <w:t>e</w:t>
                      </w:r>
                      <w:r>
                        <w:t>nce and Technology (EARIST)</w:t>
                      </w:r>
                    </w:p>
                    <w:p w14:paraId="6CECBF88" w14:textId="06507BAF" w:rsidR="00DB29B4" w:rsidRDefault="00DB29B4" w:rsidP="00F1112C">
                      <w:r>
                        <w:t>Three Years Specialized Secretarial</w:t>
                      </w:r>
                    </w:p>
                    <w:p w14:paraId="7575B7A1" w14:textId="29C44BE3" w:rsidR="00DB29B4" w:rsidRDefault="00DB29B4" w:rsidP="00F1112C">
                      <w:r>
                        <w:t>2002</w:t>
                      </w:r>
                    </w:p>
                    <w:p w14:paraId="35931FD7" w14:textId="77777777" w:rsidR="00DB29B4" w:rsidRPr="00BF05F0" w:rsidRDefault="00DB29B4" w:rsidP="00F1112C"/>
                    <w:p w14:paraId="53ED93A3" w14:textId="089E7A3E" w:rsidR="00E01D02" w:rsidRPr="00BF05F0" w:rsidRDefault="00AD05C9" w:rsidP="00E01D02">
                      <w:pPr>
                        <w:pStyle w:val="Heading4"/>
                      </w:pPr>
                      <w:r>
                        <w:t>Secondary Education</w:t>
                      </w:r>
                    </w:p>
                    <w:p w14:paraId="5C45C8E0" w14:textId="44C3174C" w:rsidR="00E01D02" w:rsidRPr="00BF05F0" w:rsidRDefault="00AD05C9" w:rsidP="00F1112C">
                      <w:r>
                        <w:t>Rizal Highschool</w:t>
                      </w:r>
                    </w:p>
                    <w:p w14:paraId="7C383275" w14:textId="2CBA0D08" w:rsidR="00E01D02" w:rsidRDefault="002506C6" w:rsidP="00F1112C">
                      <w:r>
                        <w:t>1998</w:t>
                      </w:r>
                    </w:p>
                    <w:p w14:paraId="47D6F6D0" w14:textId="77777777" w:rsidR="00AD05C9" w:rsidRDefault="00AD05C9" w:rsidP="00F1112C"/>
                    <w:p w14:paraId="39ACA165" w14:textId="07AAAD1A" w:rsidR="00AD05C9" w:rsidRPr="00AD05C9" w:rsidRDefault="00AD05C9" w:rsidP="00F1112C">
                      <w:pPr>
                        <w:rPr>
                          <w:b/>
                          <w:bCs/>
                        </w:rPr>
                      </w:pPr>
                      <w:r w:rsidRPr="00AD05C9">
                        <w:rPr>
                          <w:b/>
                          <w:bCs/>
                        </w:rPr>
                        <w:t>Primary Education</w:t>
                      </w:r>
                    </w:p>
                    <w:p w14:paraId="28A4B370" w14:textId="464F6005" w:rsidR="00AD05C9" w:rsidRDefault="00AD05C9" w:rsidP="00F1112C">
                      <w:r>
                        <w:t>Tigbao Elementary School</w:t>
                      </w:r>
                    </w:p>
                    <w:p w14:paraId="62694EEB" w14:textId="33D4B105" w:rsidR="00AD05C9" w:rsidRDefault="00AD05C9" w:rsidP="00F1112C">
                      <w:r>
                        <w:t>1992</w:t>
                      </w:r>
                    </w:p>
                    <w:p w14:paraId="78858433" w14:textId="77777777" w:rsidR="00E61DC8" w:rsidRDefault="00E61DC8" w:rsidP="00F1112C"/>
                    <w:p w14:paraId="2E63710C" w14:textId="77777777" w:rsidR="00E61DC8" w:rsidRDefault="00E61DC8" w:rsidP="00F1112C"/>
                    <w:p w14:paraId="40E1E4D4" w14:textId="77777777" w:rsidR="00E61DC8" w:rsidRDefault="00E61DC8" w:rsidP="00F1112C"/>
                    <w:p w14:paraId="35943018" w14:textId="77777777" w:rsidR="00AD05C9" w:rsidRDefault="00AD05C9" w:rsidP="00F1112C"/>
                    <w:p w14:paraId="2B2D29F9" w14:textId="77777777" w:rsidR="00AD05C9" w:rsidRPr="00BF05F0" w:rsidRDefault="00AD05C9" w:rsidP="00F1112C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01D02">
        <mc:AlternateContent>
          <mc:Choice Requires="wps">
            <w:drawing>
              <wp:anchor distT="45720" distB="45720" distL="114300" distR="114300" simplePos="0" relativeHeight="251686912" behindDoc="0" locked="1" layoutInCell="1" allowOverlap="1" wp14:anchorId="4F30C4F8" wp14:editId="7257C8A1">
                <wp:simplePos x="0" y="0"/>
                <wp:positionH relativeFrom="page">
                  <wp:posOffset>346710</wp:posOffset>
                </wp:positionH>
                <wp:positionV relativeFrom="page">
                  <wp:posOffset>3039110</wp:posOffset>
                </wp:positionV>
                <wp:extent cx="2386330" cy="333502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333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1B7A7" w14:textId="0452877F" w:rsidR="00922D91" w:rsidRDefault="00F84E0E" w:rsidP="00922D91">
                            <w:pPr>
                              <w:pStyle w:val="Heading1"/>
                            </w:pPr>
                            <w:r w:rsidRPr="00F84E0E">
                              <w:t>Skills</w:t>
                            </w:r>
                          </w:p>
                          <w:p w14:paraId="2C3AA68C" w14:textId="3324EFDC" w:rsidR="00922D91" w:rsidRDefault="00922D91" w:rsidP="00F1112C">
                            <w:pPr>
                              <w:pStyle w:val="ListParagraph"/>
                            </w:pPr>
                            <w:r>
                              <w:t>Housekeeping</w:t>
                            </w:r>
                          </w:p>
                          <w:p w14:paraId="34BC5F8A" w14:textId="3F0C8EA9" w:rsidR="00922D91" w:rsidRDefault="00922D91" w:rsidP="00F1112C">
                            <w:pPr>
                              <w:pStyle w:val="ListParagraph"/>
                            </w:pPr>
                            <w:r>
                              <w:t>Sewer</w:t>
                            </w:r>
                          </w:p>
                          <w:p w14:paraId="59D52C28" w14:textId="27246F1D" w:rsidR="00922D91" w:rsidRDefault="00922D91" w:rsidP="00F1112C">
                            <w:pPr>
                              <w:pStyle w:val="ListParagraph"/>
                            </w:pPr>
                            <w:r>
                              <w:t>Steno Typing</w:t>
                            </w:r>
                          </w:p>
                          <w:p w14:paraId="5BEF1819" w14:textId="1D219415" w:rsidR="00E01D02" w:rsidRPr="00F1112C" w:rsidRDefault="00E01D02" w:rsidP="00F1112C">
                            <w:pPr>
                              <w:pStyle w:val="ListParagraph"/>
                            </w:pPr>
                            <w:r w:rsidRPr="00F1112C">
                              <w:t>Communication</w:t>
                            </w:r>
                          </w:p>
                          <w:p w14:paraId="7E7C5A5C" w14:textId="77777777" w:rsidR="00E01D02" w:rsidRPr="00F1112C" w:rsidRDefault="00F1112C" w:rsidP="00F1112C">
                            <w:pPr>
                              <w:pStyle w:val="ListParagraph"/>
                            </w:pPr>
                            <w:r w:rsidRPr="00F1112C">
                              <w:t>Teamwork</w:t>
                            </w:r>
                          </w:p>
                          <w:p w14:paraId="03A36F1D" w14:textId="77777777" w:rsidR="00E01D02" w:rsidRPr="00F1112C" w:rsidRDefault="00E01D02" w:rsidP="00F1112C">
                            <w:pPr>
                              <w:pStyle w:val="ListParagraph"/>
                            </w:pPr>
                            <w:r w:rsidRPr="00F1112C">
                              <w:t xml:space="preserve">Critical </w:t>
                            </w:r>
                            <w:r w:rsidR="00F84E0E" w:rsidRPr="00F1112C">
                              <w:t>thinking</w:t>
                            </w:r>
                          </w:p>
                          <w:p w14:paraId="2FEA7065" w14:textId="77777777" w:rsidR="00E01D02" w:rsidRPr="00F1112C" w:rsidRDefault="00E01D02" w:rsidP="00F1112C">
                            <w:pPr>
                              <w:pStyle w:val="ListParagraph"/>
                            </w:pPr>
                            <w:r w:rsidRPr="00F1112C">
                              <w:t>Time management</w:t>
                            </w:r>
                          </w:p>
                          <w:p w14:paraId="509D1DB3" w14:textId="4AA52000" w:rsidR="00E01D02" w:rsidRPr="00F84E0E" w:rsidRDefault="00E01D02" w:rsidP="00922D91">
                            <w:pPr>
                              <w:pStyle w:val="ListParagraph"/>
                            </w:pPr>
                            <w:r w:rsidRPr="00F1112C">
                              <w:t>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C4F8" id="Text Box 27" o:spid="_x0000_s1027" type="#_x0000_t202" style="position:absolute;left:0;text-align:left;margin-left:27.3pt;margin-top:239.3pt;width:187.9pt;height:262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" filled="f" stroked="f">
                <v:textbox>
                  <w:txbxContent>
                    <w:p w14:paraId="6411B7A7" w14:textId="0452877F" w:rsidR="00922D91" w:rsidRDefault="00F84E0E" w:rsidP="00922D91">
                      <w:pPr>
                        <w:pStyle w:val="Heading1"/>
                      </w:pPr>
                      <w:r w:rsidRPr="00F84E0E">
                        <w:t>Skills</w:t>
                      </w:r>
                    </w:p>
                    <w:p w14:paraId="2C3AA68C" w14:textId="3324EFDC" w:rsidR="00922D91" w:rsidRDefault="00922D91" w:rsidP="00F1112C">
                      <w:pPr>
                        <w:pStyle w:val="ListParagraph"/>
                      </w:pPr>
                      <w:r>
                        <w:t>Housekeeping</w:t>
                      </w:r>
                    </w:p>
                    <w:p w14:paraId="34BC5F8A" w14:textId="3F0C8EA9" w:rsidR="00922D91" w:rsidRDefault="00922D91" w:rsidP="00F1112C">
                      <w:pPr>
                        <w:pStyle w:val="ListParagraph"/>
                      </w:pPr>
                      <w:r>
                        <w:t>Sewer</w:t>
                      </w:r>
                    </w:p>
                    <w:p w14:paraId="59D52C28" w14:textId="27246F1D" w:rsidR="00922D91" w:rsidRDefault="00922D91" w:rsidP="00F1112C">
                      <w:pPr>
                        <w:pStyle w:val="ListParagraph"/>
                      </w:pPr>
                      <w:r>
                        <w:t>Steno Typing</w:t>
                      </w:r>
                    </w:p>
                    <w:p w14:paraId="5BEF1819" w14:textId="1D219415" w:rsidR="00E01D02" w:rsidRPr="00F1112C" w:rsidRDefault="00E01D02" w:rsidP="00F1112C">
                      <w:pPr>
                        <w:pStyle w:val="ListParagraph"/>
                      </w:pPr>
                      <w:r w:rsidRPr="00F1112C">
                        <w:t>Communication</w:t>
                      </w:r>
                    </w:p>
                    <w:p w14:paraId="7E7C5A5C" w14:textId="77777777" w:rsidR="00E01D02" w:rsidRPr="00F1112C" w:rsidRDefault="00F1112C" w:rsidP="00F1112C">
                      <w:pPr>
                        <w:pStyle w:val="ListParagraph"/>
                      </w:pPr>
                      <w:r w:rsidRPr="00F1112C">
                        <w:t>Teamwork</w:t>
                      </w:r>
                    </w:p>
                    <w:p w14:paraId="03A36F1D" w14:textId="77777777" w:rsidR="00E01D02" w:rsidRPr="00F1112C" w:rsidRDefault="00E01D02" w:rsidP="00F1112C">
                      <w:pPr>
                        <w:pStyle w:val="ListParagraph"/>
                      </w:pPr>
                      <w:r w:rsidRPr="00F1112C">
                        <w:t xml:space="preserve">Critical </w:t>
                      </w:r>
                      <w:r w:rsidR="00F84E0E" w:rsidRPr="00F1112C">
                        <w:t>thinking</w:t>
                      </w:r>
                    </w:p>
                    <w:p w14:paraId="2FEA7065" w14:textId="77777777" w:rsidR="00E01D02" w:rsidRPr="00F1112C" w:rsidRDefault="00E01D02" w:rsidP="00F1112C">
                      <w:pPr>
                        <w:pStyle w:val="ListParagraph"/>
                      </w:pPr>
                      <w:r w:rsidRPr="00F1112C">
                        <w:t>Time management</w:t>
                      </w:r>
                    </w:p>
                    <w:p w14:paraId="509D1DB3" w14:textId="4AA52000" w:rsidR="00E01D02" w:rsidRPr="00F84E0E" w:rsidRDefault="00E01D02" w:rsidP="00922D91">
                      <w:pPr>
                        <w:pStyle w:val="ListParagraph"/>
                      </w:pPr>
                      <w:r w:rsidRPr="00F1112C">
                        <w:t>Adaptability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01D02" w:rsidRPr="00BA08E1">
        <mc:AlternateContent>
          <mc:Choice Requires="wps">
            <w:drawing>
              <wp:anchor distT="45720" distB="45720" distL="114300" distR="114300" simplePos="0" relativeHeight="251687936" behindDoc="0" locked="1" layoutInCell="1" allowOverlap="1" wp14:anchorId="543B8CF1" wp14:editId="44F4FA25">
                <wp:simplePos x="0" y="0"/>
                <wp:positionH relativeFrom="column">
                  <wp:posOffset>-104775</wp:posOffset>
                </wp:positionH>
                <wp:positionV relativeFrom="page">
                  <wp:posOffset>5600700</wp:posOffset>
                </wp:positionV>
                <wp:extent cx="2157730" cy="42957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429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C113" w14:textId="77777777" w:rsidR="00E01D02" w:rsidRPr="00F84E0E" w:rsidRDefault="00F84E0E" w:rsidP="00F84E0E">
                            <w:pPr>
                              <w:pStyle w:val="Heading1"/>
                            </w:pPr>
                            <w:r w:rsidRPr="00F84E0E">
                              <w:t>Achievements</w:t>
                            </w:r>
                          </w:p>
                          <w:p w14:paraId="1245E360" w14:textId="3384C5D4" w:rsidR="00E01D02" w:rsidRPr="00BF05F0" w:rsidRDefault="00922D91" w:rsidP="00AD05C9">
                            <w:pPr>
                              <w:pStyle w:val="Heading4"/>
                              <w:jc w:val="left"/>
                            </w:pPr>
                            <w:r>
                              <w:t>Best in Battler Award</w:t>
                            </w:r>
                            <w:r w:rsidR="00AD05C9">
                              <w:t>: Housekeeping Specialized Secretary</w:t>
                            </w:r>
                          </w:p>
                          <w:p w14:paraId="1E309BD0" w14:textId="27C4050A" w:rsidR="00E01D02" w:rsidRPr="00BF05F0" w:rsidRDefault="00AD05C9" w:rsidP="00E01D02">
                            <w:r>
                              <w:t>Dr. Cabuco College of Arts and Science Inc.</w:t>
                            </w:r>
                          </w:p>
                          <w:p w14:paraId="2C7E2D16" w14:textId="1499ECA2" w:rsidR="00E01D02" w:rsidRDefault="00AD05C9" w:rsidP="00AD05C9">
                            <w:r>
                              <w:t>2025</w:t>
                            </w:r>
                          </w:p>
                          <w:p w14:paraId="57F42F1C" w14:textId="77777777" w:rsidR="00AD05C9" w:rsidRDefault="00AD05C9" w:rsidP="00AD05C9"/>
                          <w:p w14:paraId="60C2AD1E" w14:textId="307BC82D" w:rsidR="00AD05C9" w:rsidRPr="00AD05C9" w:rsidRDefault="00AD05C9" w:rsidP="00AD05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05C9">
                              <w:rPr>
                                <w:b/>
                                <w:bCs/>
                              </w:rPr>
                              <w:t>Certificate of Completion</w:t>
                            </w:r>
                          </w:p>
                          <w:p w14:paraId="06049E54" w14:textId="05B4B0A7" w:rsidR="00AD05C9" w:rsidRDefault="00AD05C9" w:rsidP="00AD05C9">
                            <w:r>
                              <w:t>UERMMMC</w:t>
                            </w:r>
                          </w:p>
                          <w:p w14:paraId="44EB9FB0" w14:textId="69AA5E8D" w:rsidR="00AD05C9" w:rsidRDefault="00AD05C9" w:rsidP="00AD05C9">
                            <w:r>
                              <w:t>2001</w:t>
                            </w:r>
                          </w:p>
                          <w:p w14:paraId="093DC3CF" w14:textId="77777777" w:rsidR="00F15403" w:rsidRPr="00F15403" w:rsidRDefault="00F15403" w:rsidP="00AD05C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77C7122" w14:textId="51ECEB7D" w:rsidR="00F15403" w:rsidRPr="00F15403" w:rsidRDefault="00F15403" w:rsidP="00AD05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5403">
                              <w:rPr>
                                <w:b/>
                                <w:bCs/>
                              </w:rPr>
                              <w:t>Certificate of Completion</w:t>
                            </w:r>
                          </w:p>
                          <w:p w14:paraId="3A2DAA86" w14:textId="6B61DA8D" w:rsidR="00F15403" w:rsidRDefault="00F15403" w:rsidP="00AD05C9">
                            <w:r>
                              <w:t xml:space="preserve">Office of the Ombudsman for the military </w:t>
                            </w:r>
                          </w:p>
                          <w:p w14:paraId="3735BC20" w14:textId="1A7D8F68" w:rsidR="00F15403" w:rsidRPr="00AD05C9" w:rsidRDefault="00F15403" w:rsidP="00AD05C9">
                            <w:r>
                              <w:t>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8CF1" id="Text Box 12" o:spid="_x0000_s1028" type="#_x0000_t202" style="position:absolute;left:0;text-align:left;margin-left:-8.25pt;margin-top:441pt;width:169.9pt;height:338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" filled="f" stroked="f">
                <v:textbox>
                  <w:txbxContent>
                    <w:p w14:paraId="4AD2C113" w14:textId="77777777" w:rsidR="00E01D02" w:rsidRPr="00F84E0E" w:rsidRDefault="00F84E0E" w:rsidP="00F84E0E">
                      <w:pPr>
                        <w:pStyle w:val="Heading1"/>
                      </w:pPr>
                      <w:r w:rsidRPr="00F84E0E">
                        <w:t>Achievements</w:t>
                      </w:r>
                    </w:p>
                    <w:p w14:paraId="1245E360" w14:textId="3384C5D4" w:rsidR="00E01D02" w:rsidRPr="00BF05F0" w:rsidRDefault="00922D91" w:rsidP="00AD05C9">
                      <w:pPr>
                        <w:pStyle w:val="Heading4"/>
                        <w:jc w:val="left"/>
                      </w:pPr>
                      <w:r>
                        <w:t>Best in Battler Award</w:t>
                      </w:r>
                      <w:r w:rsidR="00AD05C9">
                        <w:t>: Housekeeping Specialized Secretary</w:t>
                      </w:r>
                    </w:p>
                    <w:p w14:paraId="1E309BD0" w14:textId="27C4050A" w:rsidR="00E01D02" w:rsidRPr="00BF05F0" w:rsidRDefault="00AD05C9" w:rsidP="00E01D02">
                      <w:r>
                        <w:t>Dr. Cabuco College of Arts and Science Inc.</w:t>
                      </w:r>
                    </w:p>
                    <w:p w14:paraId="2C7E2D16" w14:textId="1499ECA2" w:rsidR="00E01D02" w:rsidRDefault="00AD05C9" w:rsidP="00AD05C9">
                      <w:r>
                        <w:t>2025</w:t>
                      </w:r>
                    </w:p>
                    <w:p w14:paraId="57F42F1C" w14:textId="77777777" w:rsidR="00AD05C9" w:rsidRDefault="00AD05C9" w:rsidP="00AD05C9"/>
                    <w:p w14:paraId="60C2AD1E" w14:textId="307BC82D" w:rsidR="00AD05C9" w:rsidRPr="00AD05C9" w:rsidRDefault="00AD05C9" w:rsidP="00AD05C9">
                      <w:pPr>
                        <w:rPr>
                          <w:b/>
                          <w:bCs/>
                        </w:rPr>
                      </w:pPr>
                      <w:r w:rsidRPr="00AD05C9">
                        <w:rPr>
                          <w:b/>
                          <w:bCs/>
                        </w:rPr>
                        <w:t>Certificate of Completion</w:t>
                      </w:r>
                    </w:p>
                    <w:p w14:paraId="06049E54" w14:textId="05B4B0A7" w:rsidR="00AD05C9" w:rsidRDefault="00AD05C9" w:rsidP="00AD05C9">
                      <w:r>
                        <w:t>UERMMMC</w:t>
                      </w:r>
                    </w:p>
                    <w:p w14:paraId="44EB9FB0" w14:textId="69AA5E8D" w:rsidR="00AD05C9" w:rsidRDefault="00AD05C9" w:rsidP="00AD05C9">
                      <w:r>
                        <w:t>2001</w:t>
                      </w:r>
                    </w:p>
                    <w:p w14:paraId="093DC3CF" w14:textId="77777777" w:rsidR="00F15403" w:rsidRPr="00F15403" w:rsidRDefault="00F15403" w:rsidP="00AD05C9">
                      <w:pPr>
                        <w:rPr>
                          <w:b/>
                          <w:bCs/>
                        </w:rPr>
                      </w:pPr>
                    </w:p>
                    <w:p w14:paraId="077C7122" w14:textId="51ECEB7D" w:rsidR="00F15403" w:rsidRPr="00F15403" w:rsidRDefault="00F15403" w:rsidP="00AD05C9">
                      <w:pPr>
                        <w:rPr>
                          <w:b/>
                          <w:bCs/>
                        </w:rPr>
                      </w:pPr>
                      <w:r w:rsidRPr="00F15403">
                        <w:rPr>
                          <w:b/>
                          <w:bCs/>
                        </w:rPr>
                        <w:t>Certificate of Completion</w:t>
                      </w:r>
                    </w:p>
                    <w:p w14:paraId="3A2DAA86" w14:textId="6B61DA8D" w:rsidR="00F15403" w:rsidRDefault="00F15403" w:rsidP="00AD05C9">
                      <w:r>
                        <w:t xml:space="preserve">Office of the Ombudsman for the military </w:t>
                      </w:r>
                    </w:p>
                    <w:p w14:paraId="3735BC20" w14:textId="1A7D8F68" w:rsidR="00F15403" w:rsidRPr="00AD05C9" w:rsidRDefault="00F15403" w:rsidP="00AD05C9">
                      <w:r>
                        <w:t>2002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B6CD4"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4F0B2539" wp14:editId="1097C7D6">
                <wp:simplePos x="0" y="0"/>
                <wp:positionH relativeFrom="page">
                  <wp:posOffset>2874645</wp:posOffset>
                </wp:positionH>
                <wp:positionV relativeFrom="page">
                  <wp:posOffset>1487805</wp:posOffset>
                </wp:positionV>
                <wp:extent cx="4555490" cy="20193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7F812" w14:textId="21AA2A56" w:rsidR="00DB6CD4" w:rsidRPr="00EB5402" w:rsidRDefault="00E61DC8" w:rsidP="00EB5402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4CFC255E" w14:textId="16C56D5F" w:rsidR="008A720D" w:rsidRPr="00EB5402" w:rsidRDefault="00E61DC8" w:rsidP="00E61DC8">
                            <w:r w:rsidRPr="00E61DC8">
                              <w:t>Reliable and dedicated professional with a strong ability to multitask efficiently under pressure. Known for excellent communication, time management, and a positive, team-oriented mindset. Passionate about learning new skills and contributing to company success through hard work and genuine enthusiasm. Eager to grow in dynamic work environments and make a lasting impact.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2539" id="Text Box 13" o:spid="_x0000_s1029" type="#_x0000_t202" style="position:absolute;left:0;text-align:left;margin-left:226.35pt;margin-top:117.15pt;width:358.7pt;height:15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" filled="f" stroked="f">
                <v:textbox>
                  <w:txbxContent>
                    <w:p w14:paraId="7A37F812" w14:textId="21AA2A56" w:rsidR="00DB6CD4" w:rsidRPr="00EB5402" w:rsidRDefault="00E61DC8" w:rsidP="00EB5402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4CFC255E" w14:textId="16C56D5F" w:rsidR="008A720D" w:rsidRPr="00EB5402" w:rsidRDefault="00E61DC8" w:rsidP="00E61DC8">
                      <w:r w:rsidRPr="00E61DC8">
                        <w:t>Reliable and dedicated professional with a strong ability to multitask efficiently under pressure. Known for excellent communication, time management, and a positive, team-oriented mindset. Passionate about learning new skills and contributing to company success through hard work and genuine enthusiasm. Eager to grow in dynamic work environments and make a lasting impact.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DB6CD4" w:rsidRPr="00741D52"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0323B54B" wp14:editId="21053F27">
                <wp:simplePos x="0" y="0"/>
                <wp:positionH relativeFrom="page">
                  <wp:posOffset>406400</wp:posOffset>
                </wp:positionH>
                <wp:positionV relativeFrom="page">
                  <wp:posOffset>1845310</wp:posOffset>
                </wp:positionV>
                <wp:extent cx="164465" cy="621665"/>
                <wp:effectExtent l="0" t="0" r="6985" b="6985"/>
                <wp:wrapSquare wrapText="bothSides"/>
                <wp:docPr id="225" name="Group 225" descr="Group of contact info icons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621665"/>
                          <a:chOff x="0" y="15246"/>
                          <a:chExt cx="164465" cy="625242"/>
                        </a:xfrm>
                      </wpg:grpSpPr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6"/>
                            <a:ext cx="164465" cy="163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0955"/>
                            <a:ext cx="164465" cy="163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Graphic 2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658"/>
                            <a:ext cx="164465" cy="163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9E232" id="Group 225" o:spid="_x0000_s1026" alt="Group of contact info icons&#10;" style="position:absolute;margin-left:32pt;margin-top:145.3pt;width:12.95pt;height:48.95pt;z-index:251681792;mso-position-horizontal-relative:page;mso-position-vertical-relative:page;mso-width-relative:margin;mso-height-relative:margin" coordorigin=",152" coordsize="1644,625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2" o:spid="_x0000_s1027" type="#_x0000_t75" style="position:absolute;top:152;width:164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">
                  <v:imagedata r:id="rId16" o:title=""/>
                </v:shape>
                <v:shape id="Graphic 23" o:spid="_x0000_s1028" type="#_x0000_t75" style="position:absolute;top:2509;width:164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">
                  <v:imagedata r:id="rId17" o:title=""/>
                </v:shape>
                <v:shape id="Graphic 26" o:spid="_x0000_s1029" type="#_x0000_t75" style="position:absolute;top:4766;width:164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">
                  <v:imagedata r:id="rId18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C96E37"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1A6285EC" wp14:editId="7131FFBF">
                <wp:simplePos x="0" y="0"/>
                <wp:positionH relativeFrom="page">
                  <wp:posOffset>330200</wp:posOffset>
                </wp:positionH>
                <wp:positionV relativeFrom="page">
                  <wp:posOffset>1471930</wp:posOffset>
                </wp:positionV>
                <wp:extent cx="2367915" cy="1524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91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ED2C9" w14:textId="77777777" w:rsidR="00C96E37" w:rsidRPr="00FC7F0F" w:rsidRDefault="00C96E37" w:rsidP="00420353">
                            <w:pPr>
                              <w:pStyle w:val="Heading1"/>
                              <w:rPr>
                                <w:lang w:val="en-PH"/>
                              </w:rPr>
                            </w:pPr>
                            <w:r w:rsidRPr="00FC7F0F">
                              <w:rPr>
                                <w:lang w:val="en-PH"/>
                              </w:rPr>
                              <w:t>CONTACT</w:t>
                            </w:r>
                          </w:p>
                          <w:p w14:paraId="08F944BC" w14:textId="1E97B3BF" w:rsidR="00071423" w:rsidRPr="00540BAF" w:rsidRDefault="00540BAF" w:rsidP="00B46486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540BAF">
                              <w:rPr>
                                <w:sz w:val="20"/>
                                <w:szCs w:val="20"/>
                              </w:rPr>
                              <w:t>09666708283</w:t>
                            </w:r>
                          </w:p>
                          <w:p w14:paraId="5DCEA05C" w14:textId="20A8D017" w:rsidR="00071423" w:rsidRPr="00540BAF" w:rsidRDefault="00540BAF" w:rsidP="00B46486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540BAF">
                              <w:rPr>
                                <w:sz w:val="20"/>
                                <w:szCs w:val="20"/>
                              </w:rPr>
                              <w:t>gildabrazilhonrado</w:t>
                            </w:r>
                            <w:r w:rsidR="00071423" w:rsidRPr="00540BAF">
                              <w:rPr>
                                <w:sz w:val="20"/>
                                <w:szCs w:val="20"/>
                              </w:rPr>
                              <w:t>@example.com</w:t>
                            </w:r>
                          </w:p>
                          <w:p w14:paraId="5AEACEE0" w14:textId="108ACAA1" w:rsidR="00071423" w:rsidRPr="00540BAF" w:rsidRDefault="00540BAF" w:rsidP="00B46486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540BAF">
                              <w:rPr>
                                <w:sz w:val="20"/>
                                <w:szCs w:val="20"/>
                              </w:rPr>
                              <w:t>Block 9 Lot 28 Phase 1 Section 1 Pabahay 2000 CSJDM Bulacan Barangay Muzon</w:t>
                            </w:r>
                          </w:p>
                          <w:p w14:paraId="7D0F3EF6" w14:textId="1F777A2D" w:rsidR="00C96E37" w:rsidRPr="00B46486" w:rsidRDefault="00C96E37" w:rsidP="00540BAF">
                            <w:pPr>
                              <w:pStyle w:val="Contactinfo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85EC" id="Text Box 3" o:spid="_x0000_s1030" type="#_x0000_t202" style="position:absolute;left:0;text-align:left;margin-left:26pt;margin-top:115.9pt;width:186.45pt;height:1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" filled="f" stroked="f">
                <v:textbox>
                  <w:txbxContent>
                    <w:p w14:paraId="364ED2C9" w14:textId="77777777" w:rsidR="00C96E37" w:rsidRPr="00FC7F0F" w:rsidRDefault="00C96E37" w:rsidP="00420353">
                      <w:pPr>
                        <w:pStyle w:val="Heading1"/>
                        <w:rPr>
                          <w:lang w:val="en-PH"/>
                        </w:rPr>
                      </w:pPr>
                      <w:r w:rsidRPr="00FC7F0F">
                        <w:rPr>
                          <w:lang w:val="en-PH"/>
                        </w:rPr>
                        <w:t>CONTACT</w:t>
                      </w:r>
                    </w:p>
                    <w:p w14:paraId="08F944BC" w14:textId="1E97B3BF" w:rsidR="00071423" w:rsidRPr="00540BAF" w:rsidRDefault="00540BAF" w:rsidP="00B4648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540BAF">
                        <w:rPr>
                          <w:sz w:val="20"/>
                          <w:szCs w:val="20"/>
                        </w:rPr>
                        <w:t>09666708283</w:t>
                      </w:r>
                    </w:p>
                    <w:p w14:paraId="5DCEA05C" w14:textId="20A8D017" w:rsidR="00071423" w:rsidRPr="00540BAF" w:rsidRDefault="00540BAF" w:rsidP="00B4648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540BAF">
                        <w:rPr>
                          <w:sz w:val="20"/>
                          <w:szCs w:val="20"/>
                        </w:rPr>
                        <w:t>gildabrazilhonrado</w:t>
                      </w:r>
                      <w:r w:rsidR="00071423" w:rsidRPr="00540BAF">
                        <w:rPr>
                          <w:sz w:val="20"/>
                          <w:szCs w:val="20"/>
                        </w:rPr>
                        <w:t>@example.com</w:t>
                      </w:r>
                    </w:p>
                    <w:p w14:paraId="5AEACEE0" w14:textId="108ACAA1" w:rsidR="00071423" w:rsidRPr="00540BAF" w:rsidRDefault="00540BAF" w:rsidP="00B4648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540BAF">
                        <w:rPr>
                          <w:sz w:val="20"/>
                          <w:szCs w:val="20"/>
                        </w:rPr>
                        <w:t>Block 9 Lot 28 Phase 1 Section 1 Pabahay 2000 CSJDM Bulacan Barangay Muzon</w:t>
                      </w:r>
                    </w:p>
                    <w:p w14:paraId="7D0F3EF6" w14:textId="1F777A2D" w:rsidR="00C96E37" w:rsidRPr="00B46486" w:rsidRDefault="00C96E37" w:rsidP="00540BAF">
                      <w:pPr>
                        <w:pStyle w:val="Contactinfo"/>
                        <w:ind w:left="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C96E37"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4CD320D5" wp14:editId="0CAABFE7">
                <wp:simplePos x="0" y="0"/>
                <wp:positionH relativeFrom="page">
                  <wp:posOffset>2785110</wp:posOffset>
                </wp:positionH>
                <wp:positionV relativeFrom="page">
                  <wp:posOffset>1673225</wp:posOffset>
                </wp:positionV>
                <wp:extent cx="0" cy="7854315"/>
                <wp:effectExtent l="0" t="0" r="38100" b="32385"/>
                <wp:wrapNone/>
                <wp:docPr id="5" name="Straight Connector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431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8D18C" id="Straight Connector 5" o:spid="_x0000_s1026" alt="&quot;&quot;" style="position:absolute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219.3pt,131.75pt" to="219.3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" strokecolor="#a5a5a5 [2092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</w:p>
    <w:p w14:paraId="6EBAAD01" w14:textId="2BCC2FD2" w:rsidR="00E61DC8" w:rsidRDefault="00540BAF" w:rsidP="00540BAF">
      <w:pPr>
        <w:pStyle w:val="Title"/>
        <w:jc w:val="left"/>
        <w:rPr>
          <w:spacing w:val="0"/>
        </w:rPr>
      </w:pPr>
      <w:r w:rsidRPr="00540BAF">
        <w:rPr>
          <w:spacing w:val="0"/>
        </w:rPr>
        <w:t>Honrado gilda b.</w:t>
      </w:r>
    </w:p>
    <w:p w14:paraId="400191A6" w14:textId="3554D8C7" w:rsidR="00E61DC8" w:rsidRDefault="00E61DC8">
      <w:pPr>
        <w:spacing w:after="160" w:line="259" w:lineRule="auto"/>
        <w:jc w:val="left"/>
        <w:rPr>
          <w:rFonts w:asciiTheme="majorHAnsi" w:hAnsiTheme="majorHAnsi" w:cstheme="minorBidi"/>
          <w:b/>
          <w:caps/>
          <w:color w:val="404040" w:themeColor="text1" w:themeTint="BF"/>
          <w:kern w:val="200"/>
          <w:position w:val="0"/>
          <w:sz w:val="56"/>
          <w:szCs w:val="56"/>
          <w14:numSpacing w14:val="proportion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1" layoutInCell="1" allowOverlap="1" wp14:anchorId="1B442B70" wp14:editId="593D9AA0">
                <wp:simplePos x="0" y="0"/>
                <wp:positionH relativeFrom="page">
                  <wp:posOffset>2942590</wp:posOffset>
                </wp:positionH>
                <wp:positionV relativeFrom="page">
                  <wp:posOffset>7517765</wp:posOffset>
                </wp:positionV>
                <wp:extent cx="4555490" cy="4664710"/>
                <wp:effectExtent l="0" t="0" r="0" b="2540"/>
                <wp:wrapNone/>
                <wp:docPr id="91728137" name="Text Box 91728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4664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BDDF3" w14:textId="77777777" w:rsidR="00E61DC8" w:rsidRPr="00EB5402" w:rsidRDefault="00E61DC8" w:rsidP="00E61DC8">
                            <w:pPr>
                              <w:pStyle w:val="Heading1"/>
                            </w:pPr>
                            <w:r w:rsidRPr="00EB5402">
                              <w:t>Work Experience</w:t>
                            </w:r>
                          </w:p>
                          <w:p w14:paraId="39BE9848" w14:textId="77777777" w:rsidR="00E61DC8" w:rsidRDefault="00E61DC8" w:rsidP="00E61DC8">
                            <w:r>
                              <w:t>SSS Marikina Branch – Medical Department</w:t>
                            </w:r>
                          </w:p>
                          <w:p w14:paraId="5FE4D64D" w14:textId="77777777" w:rsidR="00E61DC8" w:rsidRDefault="00E61DC8" w:rsidP="00E61DC8">
                            <w:pPr>
                              <w:ind w:left="360" w:hanging="360"/>
                            </w:pPr>
                            <w:r>
                              <w:t>2000</w:t>
                            </w:r>
                          </w:p>
                          <w:p w14:paraId="68FE2123" w14:textId="77777777" w:rsidR="00E61DC8" w:rsidRDefault="00E61DC8" w:rsidP="00E61D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Assisted in administrative tasks supporting medical records management.</w:t>
                            </w:r>
                          </w:p>
                          <w:p w14:paraId="0AA48504" w14:textId="3B09B026" w:rsidR="00E61DC8" w:rsidRPr="00EB5402" w:rsidRDefault="00E61DC8" w:rsidP="00E61D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Coordinated with staff to ensure timely processing of health-related 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2B70" id="Text Box 91728137" o:spid="_x0000_s1031" type="#_x0000_t202" style="position:absolute;margin-left:231.7pt;margin-top:591.95pt;width:358.7pt;height:367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" filled="f" stroked="f">
                <v:textbox>
                  <w:txbxContent>
                    <w:p w14:paraId="5E3BDDF3" w14:textId="77777777" w:rsidR="00E61DC8" w:rsidRPr="00EB5402" w:rsidRDefault="00E61DC8" w:rsidP="00E61DC8">
                      <w:pPr>
                        <w:pStyle w:val="Heading1"/>
                      </w:pPr>
                      <w:r w:rsidRPr="00EB5402">
                        <w:t>Work Experience</w:t>
                      </w:r>
                    </w:p>
                    <w:p w14:paraId="39BE9848" w14:textId="77777777" w:rsidR="00E61DC8" w:rsidRDefault="00E61DC8" w:rsidP="00E61DC8">
                      <w:r>
                        <w:t>SSS Marikina Branch – Medical Department</w:t>
                      </w:r>
                    </w:p>
                    <w:p w14:paraId="5FE4D64D" w14:textId="77777777" w:rsidR="00E61DC8" w:rsidRDefault="00E61DC8" w:rsidP="00E61DC8">
                      <w:pPr>
                        <w:ind w:left="360" w:hanging="360"/>
                      </w:pPr>
                      <w:r>
                        <w:t>2000</w:t>
                      </w:r>
                    </w:p>
                    <w:p w14:paraId="68FE2123" w14:textId="77777777" w:rsidR="00E61DC8" w:rsidRDefault="00E61DC8" w:rsidP="00E61DC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Assisted in administrative tasks supporting medical records management.</w:t>
                      </w:r>
                    </w:p>
                    <w:p w14:paraId="0AA48504" w14:textId="3B09B026" w:rsidR="00E61DC8" w:rsidRPr="00EB5402" w:rsidRDefault="00E61DC8" w:rsidP="00E61DC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Coordinated with staff to ensure timely processing of health-related documentation.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br w:type="page"/>
      </w:r>
    </w:p>
    <w:p w14:paraId="479084B4" w14:textId="77777777" w:rsidR="00C96E37" w:rsidRPr="00540BAF" w:rsidRDefault="00C96E37" w:rsidP="00540BAF">
      <w:pPr>
        <w:pStyle w:val="Title"/>
        <w:jc w:val="left"/>
        <w:rPr>
          <w:spacing w:val="0"/>
        </w:rPr>
      </w:pPr>
    </w:p>
    <w:p w14:paraId="1A50E57F" w14:textId="77777777" w:rsidR="00611133" w:rsidRDefault="00611133" w:rsidP="00C96E37"/>
    <w:p w14:paraId="69529115" w14:textId="77777777" w:rsidR="00611133" w:rsidRDefault="00611133" w:rsidP="00C96E37"/>
    <w:p w14:paraId="2B4C4858" w14:textId="77777777" w:rsidR="00611133" w:rsidRDefault="00611133" w:rsidP="00C96E37"/>
    <w:p w14:paraId="595F9FBB" w14:textId="77777777" w:rsidR="00611133" w:rsidRDefault="00611133" w:rsidP="00C96E37"/>
    <w:p w14:paraId="72BEF321" w14:textId="77777777" w:rsidR="00611133" w:rsidRDefault="00611133" w:rsidP="00C96E37"/>
    <w:p w14:paraId="771872B8" w14:textId="77777777" w:rsidR="00611133" w:rsidRDefault="00611133" w:rsidP="00C96E37"/>
    <w:p w14:paraId="1A8F2BF8" w14:textId="77777777" w:rsidR="00611133" w:rsidRDefault="00611133" w:rsidP="00C96E37"/>
    <w:p w14:paraId="0718A8FD" w14:textId="77777777" w:rsidR="00611133" w:rsidRDefault="00611133" w:rsidP="00C96E37"/>
    <w:p w14:paraId="1DDA6805" w14:textId="77777777" w:rsidR="00611133" w:rsidRDefault="00611133" w:rsidP="00C96E37"/>
    <w:p w14:paraId="38B776BC" w14:textId="77777777" w:rsidR="00611133" w:rsidRDefault="00611133" w:rsidP="00C96E37"/>
    <w:p w14:paraId="10CDE982" w14:textId="77777777" w:rsidR="00611133" w:rsidRDefault="00611133" w:rsidP="00C96E37"/>
    <w:p w14:paraId="4954FDF6" w14:textId="77777777" w:rsidR="00611133" w:rsidRDefault="00611133" w:rsidP="00C96E37"/>
    <w:p w14:paraId="72142B75" w14:textId="77777777" w:rsidR="00611133" w:rsidRDefault="00611133" w:rsidP="00C96E37"/>
    <w:p w14:paraId="08771755" w14:textId="18C502A6" w:rsidR="00611133" w:rsidRDefault="00FA2C1B" w:rsidP="00C96E3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5903648F" wp14:editId="32AF341D">
                <wp:simplePos x="0" y="0"/>
                <wp:positionH relativeFrom="page">
                  <wp:posOffset>2780030</wp:posOffset>
                </wp:positionH>
                <wp:positionV relativeFrom="margin">
                  <wp:posOffset>278130</wp:posOffset>
                </wp:positionV>
                <wp:extent cx="0" cy="7854315"/>
                <wp:effectExtent l="0" t="0" r="38100" b="32385"/>
                <wp:wrapNone/>
                <wp:docPr id="62764456" name="Straight Connector 6276445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431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371C6" id="Straight Connector 62764456" o:spid="_x0000_s1026" alt="&quot;&quot;" style="position:absolute;z-index:2516971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" from="218.9pt,21.9pt" to="218.9pt,6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" strokecolor="#a5a5a5 [2092]" strokeweight=".5pt">
                <v:stroke joinstyle="miter"/>
                <w10:wrap anchorx="page" anchory="margin"/>
                <w10:anchorlock/>
              </v:line>
            </w:pict>
          </mc:Fallback>
        </mc:AlternateContent>
      </w:r>
    </w:p>
    <w:p w14:paraId="73B95C22" w14:textId="77777777" w:rsidR="00611133" w:rsidRDefault="00611133" w:rsidP="00C96E37"/>
    <w:p w14:paraId="798EEF32" w14:textId="77777777" w:rsidR="00611133" w:rsidRDefault="00611133" w:rsidP="00C96E37"/>
    <w:p w14:paraId="42A00F7B" w14:textId="77777777" w:rsidR="00611133" w:rsidRDefault="00611133" w:rsidP="00C96E37"/>
    <w:p w14:paraId="4814BC85" w14:textId="77777777" w:rsidR="00611133" w:rsidRDefault="00611133" w:rsidP="00C96E37"/>
    <w:p w14:paraId="00D5BC27" w14:textId="77777777" w:rsidR="00611133" w:rsidRDefault="00611133" w:rsidP="00C96E37"/>
    <w:p w14:paraId="692C2618" w14:textId="77777777" w:rsidR="00611133" w:rsidRDefault="00611133" w:rsidP="00C96E37"/>
    <w:p w14:paraId="6BAED6D1" w14:textId="77777777" w:rsidR="00611133" w:rsidRDefault="00611133" w:rsidP="00C96E37"/>
    <w:p w14:paraId="57D81C87" w14:textId="77777777" w:rsidR="00611133" w:rsidRDefault="00611133" w:rsidP="00C96E37"/>
    <w:p w14:paraId="4B3F7059" w14:textId="77777777" w:rsidR="00611133" w:rsidRDefault="00611133" w:rsidP="00C96E37"/>
    <w:p w14:paraId="508C3149" w14:textId="77777777" w:rsidR="00611133" w:rsidRDefault="00611133" w:rsidP="00C96E37"/>
    <w:p w14:paraId="49DA807F" w14:textId="77777777" w:rsidR="00611133" w:rsidRDefault="00611133" w:rsidP="00C96E37"/>
    <w:p w14:paraId="7E836241" w14:textId="77777777" w:rsidR="00611133" w:rsidRDefault="00611133" w:rsidP="00C96E37"/>
    <w:p w14:paraId="46BC4AB4" w14:textId="1537E246" w:rsidR="00611133" w:rsidRDefault="00FA2C1B" w:rsidP="00C96E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1" layoutInCell="1" allowOverlap="1" wp14:anchorId="1BF04BE2" wp14:editId="5EADC094">
                <wp:simplePos x="0" y="0"/>
                <wp:positionH relativeFrom="page">
                  <wp:posOffset>2926080</wp:posOffset>
                </wp:positionH>
                <wp:positionV relativeFrom="margin">
                  <wp:posOffset>304165</wp:posOffset>
                </wp:positionV>
                <wp:extent cx="4555490" cy="4664710"/>
                <wp:effectExtent l="0" t="0" r="0" b="2540"/>
                <wp:wrapNone/>
                <wp:docPr id="542297278" name="Text Box 542297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4664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80B7F" w14:textId="77777777" w:rsidR="00FA2C1B" w:rsidRDefault="00FA2C1B" w:rsidP="00FA2C1B"/>
                          <w:p w14:paraId="341DD699" w14:textId="77777777" w:rsidR="00FA2C1B" w:rsidRDefault="00FA2C1B" w:rsidP="00FA2C1B">
                            <w:r>
                              <w:t>UERMMMC (University of the East Ramon Magsaysay Memorial Medical Center) - Record Department</w:t>
                            </w:r>
                          </w:p>
                          <w:p w14:paraId="77BE8A70" w14:textId="77777777" w:rsidR="00FA2C1B" w:rsidRDefault="00FA2C1B" w:rsidP="00FA2C1B">
                            <w:r>
                              <w:t>2001</w:t>
                            </w:r>
                          </w:p>
                          <w:p w14:paraId="63D1E93D" w14:textId="77777777" w:rsidR="00FA2C1B" w:rsidRDefault="00FA2C1B" w:rsidP="00FA2C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Maintained and organized hospital records ensuring confidentiality and accuracy.</w:t>
                            </w:r>
                          </w:p>
                          <w:p w14:paraId="06EDC16D" w14:textId="77777777" w:rsidR="00FA2C1B" w:rsidRDefault="00FA2C1B" w:rsidP="00FA2C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Supported daily documentation operations in compliance with institutional standards.</w:t>
                            </w:r>
                          </w:p>
                          <w:p w14:paraId="6A22142A" w14:textId="77777777" w:rsidR="00FA2C1B" w:rsidRDefault="00FA2C1B" w:rsidP="00FA2C1B"/>
                          <w:p w14:paraId="386C777C" w14:textId="77777777" w:rsidR="00FA2C1B" w:rsidRDefault="00FA2C1B" w:rsidP="00FA2C1B">
                            <w:r>
                              <w:t>Office of the Ombudsman for the Military – Director’s Office</w:t>
                            </w:r>
                          </w:p>
                          <w:p w14:paraId="34309CED" w14:textId="77777777" w:rsidR="00FA2C1B" w:rsidRDefault="00FA2C1B" w:rsidP="00FA2C1B">
                            <w:r>
                              <w:t>2002</w:t>
                            </w:r>
                          </w:p>
                          <w:p w14:paraId="4800F183" w14:textId="77777777" w:rsidR="00FA2C1B" w:rsidRDefault="00FA2C1B" w:rsidP="00FA2C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Provided clerical and administrative support to the office.</w:t>
                            </w:r>
                          </w:p>
                          <w:p w14:paraId="673DF804" w14:textId="77777777" w:rsidR="00FA2C1B" w:rsidRDefault="00FA2C1B" w:rsidP="00FA2C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Handled official correspondence and filing of sensitive documents.</w:t>
                            </w:r>
                          </w:p>
                          <w:p w14:paraId="4F60B1F4" w14:textId="77777777" w:rsidR="00FA2C1B" w:rsidRDefault="00FA2C1B" w:rsidP="00FA2C1B"/>
                          <w:p w14:paraId="4B97CB2F" w14:textId="77777777" w:rsidR="00FA2C1B" w:rsidRDefault="00FA2C1B" w:rsidP="00FA2C1B">
                            <w:r>
                              <w:t>Freelance Sewing</w:t>
                            </w:r>
                          </w:p>
                          <w:p w14:paraId="195AB958" w14:textId="77777777" w:rsidR="00FA2C1B" w:rsidRDefault="00FA2C1B" w:rsidP="00FA2C1B">
                            <w:r>
                              <w:t>2008 – present</w:t>
                            </w:r>
                          </w:p>
                          <w:p w14:paraId="488534B1" w14:textId="77777777" w:rsidR="00FA2C1B" w:rsidRDefault="00FA2C1B" w:rsidP="00FA2C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Operated sewing equipment and ensured high-quality stitching and finishing</w:t>
                            </w:r>
                          </w:p>
                          <w:p w14:paraId="39434E55" w14:textId="77777777" w:rsidR="00FA2C1B" w:rsidRPr="00EB5402" w:rsidRDefault="00FA2C1B" w:rsidP="00FA2C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Operate high speed and edging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4BE2" id="Text Box 542297278" o:spid="_x0000_s1032" type="#_x0000_t202" style="position:absolute;left:0;text-align:left;margin-left:230.4pt;margin-top:23.95pt;width:358.7pt;height:367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" filled="f" stroked="f">
                <v:textbox>
                  <w:txbxContent>
                    <w:p w14:paraId="4F380B7F" w14:textId="77777777" w:rsidR="00FA2C1B" w:rsidRDefault="00FA2C1B" w:rsidP="00FA2C1B"/>
                    <w:p w14:paraId="341DD699" w14:textId="77777777" w:rsidR="00FA2C1B" w:rsidRDefault="00FA2C1B" w:rsidP="00FA2C1B">
                      <w:r>
                        <w:t>UERMMMC (University of the East Ramon Magsaysay Memorial Medical Center) - Record Department</w:t>
                      </w:r>
                    </w:p>
                    <w:p w14:paraId="77BE8A70" w14:textId="77777777" w:rsidR="00FA2C1B" w:rsidRDefault="00FA2C1B" w:rsidP="00FA2C1B">
                      <w:r>
                        <w:t>2001</w:t>
                      </w:r>
                    </w:p>
                    <w:p w14:paraId="63D1E93D" w14:textId="77777777" w:rsidR="00FA2C1B" w:rsidRDefault="00FA2C1B" w:rsidP="00FA2C1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Maintained and organized hospital records ensuring confidentiality and accuracy.</w:t>
                      </w:r>
                    </w:p>
                    <w:p w14:paraId="06EDC16D" w14:textId="77777777" w:rsidR="00FA2C1B" w:rsidRDefault="00FA2C1B" w:rsidP="00FA2C1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Supported daily documentation operations in compliance with institutional standards.</w:t>
                      </w:r>
                    </w:p>
                    <w:p w14:paraId="6A22142A" w14:textId="77777777" w:rsidR="00FA2C1B" w:rsidRDefault="00FA2C1B" w:rsidP="00FA2C1B"/>
                    <w:p w14:paraId="386C777C" w14:textId="77777777" w:rsidR="00FA2C1B" w:rsidRDefault="00FA2C1B" w:rsidP="00FA2C1B">
                      <w:r>
                        <w:t>Office of the Ombudsman for the Military – Director’s Office</w:t>
                      </w:r>
                    </w:p>
                    <w:p w14:paraId="34309CED" w14:textId="77777777" w:rsidR="00FA2C1B" w:rsidRDefault="00FA2C1B" w:rsidP="00FA2C1B">
                      <w:r>
                        <w:t>2002</w:t>
                      </w:r>
                    </w:p>
                    <w:p w14:paraId="4800F183" w14:textId="77777777" w:rsidR="00FA2C1B" w:rsidRDefault="00FA2C1B" w:rsidP="00FA2C1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Provided clerical and administrative support to the office.</w:t>
                      </w:r>
                    </w:p>
                    <w:p w14:paraId="673DF804" w14:textId="77777777" w:rsidR="00FA2C1B" w:rsidRDefault="00FA2C1B" w:rsidP="00FA2C1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Handled official correspondence and filing of sensitive documents.</w:t>
                      </w:r>
                    </w:p>
                    <w:p w14:paraId="4F60B1F4" w14:textId="77777777" w:rsidR="00FA2C1B" w:rsidRDefault="00FA2C1B" w:rsidP="00FA2C1B"/>
                    <w:p w14:paraId="4B97CB2F" w14:textId="77777777" w:rsidR="00FA2C1B" w:rsidRDefault="00FA2C1B" w:rsidP="00FA2C1B">
                      <w:r>
                        <w:t>Freelance Sewing</w:t>
                      </w:r>
                    </w:p>
                    <w:p w14:paraId="195AB958" w14:textId="77777777" w:rsidR="00FA2C1B" w:rsidRDefault="00FA2C1B" w:rsidP="00FA2C1B">
                      <w:r>
                        <w:t>2008 – present</w:t>
                      </w:r>
                    </w:p>
                    <w:p w14:paraId="488534B1" w14:textId="77777777" w:rsidR="00FA2C1B" w:rsidRDefault="00FA2C1B" w:rsidP="00FA2C1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Operated sewing equipment and ensured high-quality stitching and finishing</w:t>
                      </w:r>
                    </w:p>
                    <w:p w14:paraId="39434E55" w14:textId="77777777" w:rsidR="00FA2C1B" w:rsidRPr="00EB5402" w:rsidRDefault="00FA2C1B" w:rsidP="00FA2C1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Operate high speed and edging machine</w:t>
                      </w: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229F9DE5" w14:textId="77777777" w:rsidR="00611133" w:rsidRDefault="00611133" w:rsidP="00C96E37"/>
    <w:p w14:paraId="217DEEBB" w14:textId="77777777" w:rsidR="00611133" w:rsidRDefault="00611133" w:rsidP="00C96E37"/>
    <w:p w14:paraId="5ED913F0" w14:textId="77777777" w:rsidR="00611133" w:rsidRDefault="00611133" w:rsidP="00C96E37"/>
    <w:p w14:paraId="2762C6E2" w14:textId="77777777" w:rsidR="00611133" w:rsidRDefault="00611133">
      <w:pPr>
        <w:spacing w:after="160" w:line="259" w:lineRule="auto"/>
        <w:jc w:val="left"/>
      </w:pPr>
      <w:r>
        <w:br w:type="page"/>
      </w:r>
    </w:p>
    <w:p w14:paraId="37CF8FBD" w14:textId="4DA7C082" w:rsidR="0023570A" w:rsidRPr="00357762" w:rsidRDefault="00FA2C1B" w:rsidP="00C96E37">
      <w:r>
        <w:lastRenderedPageBreak/>
        <mc:AlternateContent>
          <mc:Choice Requires="wps">
            <w:drawing>
              <wp:anchor distT="45720" distB="45720" distL="114300" distR="114300" simplePos="0" relativeHeight="251699200" behindDoc="0" locked="1" layoutInCell="1" allowOverlap="1" wp14:anchorId="5A3A32C2" wp14:editId="5D94B156">
                <wp:simplePos x="0" y="0"/>
                <wp:positionH relativeFrom="margin">
                  <wp:align>right</wp:align>
                </wp:positionH>
                <wp:positionV relativeFrom="page">
                  <wp:posOffset>421640</wp:posOffset>
                </wp:positionV>
                <wp:extent cx="6858000" cy="4105275"/>
                <wp:effectExtent l="0" t="0" r="0" b="0"/>
                <wp:wrapNone/>
                <wp:docPr id="892196511" name="Text Box 892196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10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A3396" w14:textId="459C06DC" w:rsidR="00FA2C1B" w:rsidRPr="00B42753" w:rsidRDefault="00FA2C1B" w:rsidP="008E01B8">
                            <w:pPr>
                              <w:pStyle w:val="Heading1"/>
                              <w:jc w:val="left"/>
                              <w:rPr>
                                <w:lang w:val="en-PH"/>
                              </w:rPr>
                            </w:pPr>
                            <w:r>
                              <w:t>person references</w:t>
                            </w:r>
                          </w:p>
                          <w:p w14:paraId="177E7B4D" w14:textId="77777777" w:rsidR="00B3312D" w:rsidRDefault="00B3312D" w:rsidP="008E01B8">
                            <w:pPr>
                              <w:pStyle w:val="Heading4"/>
                              <w:jc w:val="left"/>
                            </w:pPr>
                          </w:p>
                          <w:p w14:paraId="31B9E5AC" w14:textId="2C641B77" w:rsidR="00FA2C1B" w:rsidRDefault="00B42753" w:rsidP="008E01B8">
                            <w:pPr>
                              <w:pStyle w:val="Heading4"/>
                              <w:jc w:val="left"/>
                            </w:pPr>
                            <w:r>
                              <w:t>Janet P. Herrera</w:t>
                            </w:r>
                          </w:p>
                          <w:p w14:paraId="76E67448" w14:textId="177CC5D5" w:rsidR="00374F66" w:rsidRPr="00A4066A" w:rsidRDefault="00374F66" w:rsidP="008E01B8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A4066A">
                              <w:rPr>
                                <w:b/>
                                <w:bCs/>
                              </w:rPr>
                              <w:t>Trainor</w:t>
                            </w:r>
                          </w:p>
                          <w:p w14:paraId="4AD6779D" w14:textId="20B7AF95" w:rsidR="00374F66" w:rsidRPr="00A4066A" w:rsidRDefault="00374F66" w:rsidP="008E01B8">
                            <w:pPr>
                              <w:jc w:val="left"/>
                            </w:pPr>
                            <w:r w:rsidRPr="00A4066A">
                              <w:t>DR. CABUCO COLLEGE OF ARTS ANG SCIENCES INC</w:t>
                            </w:r>
                          </w:p>
                          <w:p w14:paraId="3203E732" w14:textId="4D4B7A43" w:rsidR="00B42753" w:rsidRDefault="00B42753" w:rsidP="008E01B8">
                            <w:pPr>
                              <w:jc w:val="left"/>
                            </w:pPr>
                            <w:r>
                              <w:t>0923</w:t>
                            </w:r>
                            <w:r w:rsidR="0088776D">
                              <w:t>4245980</w:t>
                            </w:r>
                          </w:p>
                          <w:p w14:paraId="00668BEF" w14:textId="77777777" w:rsidR="00FA2C1B" w:rsidRDefault="00FA2C1B" w:rsidP="008E01B8">
                            <w:pPr>
                              <w:jc w:val="left"/>
                            </w:pPr>
                          </w:p>
                          <w:p w14:paraId="79130026" w14:textId="6FBFB1F5" w:rsidR="00FA2C1B" w:rsidRDefault="00B3312D" w:rsidP="008E01B8">
                            <w:pPr>
                              <w:jc w:val="left"/>
                            </w:pPr>
                            <w:r w:rsidRPr="00B3312D">
                              <w:t xml:space="preserve">Carlo </w:t>
                            </w:r>
                            <w:proofErr w:type="spellStart"/>
                            <w:r>
                              <w:t>L</w:t>
                            </w:r>
                            <w:r w:rsidRPr="00B3312D">
                              <w:t>irazan</w:t>
                            </w:r>
                            <w:proofErr w:type="spellEnd"/>
                          </w:p>
                          <w:p w14:paraId="2B0DCA03" w14:textId="164AE8E5" w:rsidR="00B3312D" w:rsidRDefault="00B3312D" w:rsidP="008E01B8">
                            <w:pPr>
                              <w:jc w:val="left"/>
                            </w:pPr>
                            <w:r>
                              <w:t>System Engineer</w:t>
                            </w:r>
                          </w:p>
                          <w:p w14:paraId="0CD912EE" w14:textId="3F608FFD" w:rsidR="00B3312D" w:rsidRDefault="00B3312D" w:rsidP="008E01B8">
                            <w:pPr>
                              <w:jc w:val="left"/>
                            </w:pPr>
                            <w:r>
                              <w:t>EEI Corporation</w:t>
                            </w:r>
                          </w:p>
                          <w:p w14:paraId="68F9B813" w14:textId="77777777" w:rsidR="00FA2C1B" w:rsidRPr="00BF05F0" w:rsidRDefault="00FA2C1B" w:rsidP="008E01B8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32C2" id="Text Box 892196511" o:spid="_x0000_s1033" type="#_x0000_t202" style="position:absolute;left:0;text-align:left;margin-left:488.8pt;margin-top:33.2pt;width:540pt;height:323.2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" filled="f" stroked="f">
                <v:textbox>
                  <w:txbxContent>
                    <w:p w14:paraId="379A3396" w14:textId="459C06DC" w:rsidR="00FA2C1B" w:rsidRPr="00B42753" w:rsidRDefault="00FA2C1B" w:rsidP="008E01B8">
                      <w:pPr>
                        <w:pStyle w:val="Heading1"/>
                        <w:jc w:val="left"/>
                        <w:rPr>
                          <w:lang w:val="en-PH"/>
                        </w:rPr>
                      </w:pPr>
                      <w:r>
                        <w:t>person references</w:t>
                      </w:r>
                    </w:p>
                    <w:p w14:paraId="177E7B4D" w14:textId="77777777" w:rsidR="00B3312D" w:rsidRDefault="00B3312D" w:rsidP="008E01B8">
                      <w:pPr>
                        <w:pStyle w:val="Heading4"/>
                        <w:jc w:val="left"/>
                      </w:pPr>
                    </w:p>
                    <w:p w14:paraId="31B9E5AC" w14:textId="2C641B77" w:rsidR="00FA2C1B" w:rsidRDefault="00B42753" w:rsidP="008E01B8">
                      <w:pPr>
                        <w:pStyle w:val="Heading4"/>
                        <w:jc w:val="left"/>
                      </w:pPr>
                      <w:r>
                        <w:t>Janet P. Herrera</w:t>
                      </w:r>
                    </w:p>
                    <w:p w14:paraId="76E67448" w14:textId="177CC5D5" w:rsidR="00374F66" w:rsidRPr="00A4066A" w:rsidRDefault="00374F66" w:rsidP="008E01B8">
                      <w:pPr>
                        <w:jc w:val="left"/>
                        <w:rPr>
                          <w:b/>
                          <w:bCs/>
                        </w:rPr>
                      </w:pPr>
                      <w:r w:rsidRPr="00A4066A">
                        <w:rPr>
                          <w:b/>
                          <w:bCs/>
                        </w:rPr>
                        <w:t>Trainor</w:t>
                      </w:r>
                    </w:p>
                    <w:p w14:paraId="4AD6779D" w14:textId="20B7AF95" w:rsidR="00374F66" w:rsidRPr="00A4066A" w:rsidRDefault="00374F66" w:rsidP="008E01B8">
                      <w:pPr>
                        <w:jc w:val="left"/>
                      </w:pPr>
                      <w:r w:rsidRPr="00A4066A">
                        <w:t>DR. CABUCO COLLEGE OF ARTS ANG SCIENCES INC</w:t>
                      </w:r>
                    </w:p>
                    <w:p w14:paraId="3203E732" w14:textId="4D4B7A43" w:rsidR="00B42753" w:rsidRDefault="00B42753" w:rsidP="008E01B8">
                      <w:pPr>
                        <w:jc w:val="left"/>
                      </w:pPr>
                      <w:r>
                        <w:t>0923</w:t>
                      </w:r>
                      <w:r w:rsidR="0088776D">
                        <w:t>4245980</w:t>
                      </w:r>
                    </w:p>
                    <w:p w14:paraId="00668BEF" w14:textId="77777777" w:rsidR="00FA2C1B" w:rsidRDefault="00FA2C1B" w:rsidP="008E01B8">
                      <w:pPr>
                        <w:jc w:val="left"/>
                      </w:pPr>
                    </w:p>
                    <w:p w14:paraId="79130026" w14:textId="6FBFB1F5" w:rsidR="00FA2C1B" w:rsidRDefault="00B3312D" w:rsidP="008E01B8">
                      <w:pPr>
                        <w:jc w:val="left"/>
                      </w:pPr>
                      <w:r w:rsidRPr="00B3312D">
                        <w:t xml:space="preserve">Carlo </w:t>
                      </w:r>
                      <w:proofErr w:type="spellStart"/>
                      <w:r>
                        <w:t>L</w:t>
                      </w:r>
                      <w:r w:rsidRPr="00B3312D">
                        <w:t>irazan</w:t>
                      </w:r>
                      <w:proofErr w:type="spellEnd"/>
                    </w:p>
                    <w:p w14:paraId="2B0DCA03" w14:textId="164AE8E5" w:rsidR="00B3312D" w:rsidRDefault="00B3312D" w:rsidP="008E01B8">
                      <w:pPr>
                        <w:jc w:val="left"/>
                      </w:pPr>
                      <w:r>
                        <w:t>System Engineer</w:t>
                      </w:r>
                    </w:p>
                    <w:p w14:paraId="0CD912EE" w14:textId="3F608FFD" w:rsidR="00B3312D" w:rsidRDefault="00B3312D" w:rsidP="008E01B8">
                      <w:pPr>
                        <w:jc w:val="left"/>
                      </w:pPr>
                      <w:r>
                        <w:t>EEI Corporation</w:t>
                      </w:r>
                    </w:p>
                    <w:p w14:paraId="68F9B813" w14:textId="77777777" w:rsidR="00FA2C1B" w:rsidRPr="00BF05F0" w:rsidRDefault="00FA2C1B" w:rsidP="008E01B8">
                      <w:pPr>
                        <w:jc w:val="left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23570A" w:rsidRPr="00357762" w:rsidSect="00C96E37">
      <w:pgSz w:w="12240" w:h="15840" w:code="1"/>
      <w:pgMar w:top="288" w:right="720" w:bottom="36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7AE163A"/>
    <w:lvl w:ilvl="0">
      <w:start w:val="1"/>
      <w:numFmt w:val="bullet"/>
      <w:pStyle w:val="List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64990"/>
    <w:multiLevelType w:val="hybridMultilevel"/>
    <w:tmpl w:val="DA0A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A5246"/>
    <w:multiLevelType w:val="hybridMultilevel"/>
    <w:tmpl w:val="F20E98A8"/>
    <w:lvl w:ilvl="0" w:tplc="A5322342">
      <w:numFmt w:val="bullet"/>
      <w:lvlText w:val="-"/>
      <w:lvlJc w:val="left"/>
      <w:pPr>
        <w:ind w:left="720" w:hanging="360"/>
      </w:pPr>
      <w:rPr>
        <w:rFonts w:ascii="Candara" w:eastAsiaTheme="minorHAnsi" w:hAnsi="Candara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50224"/>
    <w:multiLevelType w:val="hybridMultilevel"/>
    <w:tmpl w:val="D58E63C4"/>
    <w:lvl w:ilvl="0" w:tplc="B72493C0">
      <w:numFmt w:val="bullet"/>
      <w:lvlText w:val="-"/>
      <w:lvlJc w:val="left"/>
      <w:pPr>
        <w:ind w:left="786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53F0E8B"/>
    <w:multiLevelType w:val="hybridMultilevel"/>
    <w:tmpl w:val="A03A7EA6"/>
    <w:lvl w:ilvl="0" w:tplc="3EFA789E">
      <w:numFmt w:val="bullet"/>
      <w:lvlText w:val="-"/>
      <w:lvlJc w:val="left"/>
      <w:pPr>
        <w:ind w:left="1080" w:hanging="360"/>
      </w:pPr>
      <w:rPr>
        <w:rFonts w:ascii="Candara" w:eastAsiaTheme="minorHAnsi" w:hAnsi="Candara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5C3404"/>
    <w:multiLevelType w:val="hybridMultilevel"/>
    <w:tmpl w:val="91ACEA7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B4504DA"/>
    <w:multiLevelType w:val="hybridMultilevel"/>
    <w:tmpl w:val="B9B6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A5D6B"/>
    <w:multiLevelType w:val="hybridMultilevel"/>
    <w:tmpl w:val="1C50AC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0323908">
    <w:abstractNumId w:val="7"/>
  </w:num>
  <w:num w:numId="2" w16cid:durableId="165171695">
    <w:abstractNumId w:val="5"/>
  </w:num>
  <w:num w:numId="3" w16cid:durableId="393041360">
    <w:abstractNumId w:val="1"/>
  </w:num>
  <w:num w:numId="4" w16cid:durableId="1774008315">
    <w:abstractNumId w:val="3"/>
  </w:num>
  <w:num w:numId="5" w16cid:durableId="1615601862">
    <w:abstractNumId w:val="9"/>
  </w:num>
  <w:num w:numId="6" w16cid:durableId="1249268159">
    <w:abstractNumId w:val="8"/>
  </w:num>
  <w:num w:numId="7" w16cid:durableId="1095129525">
    <w:abstractNumId w:val="2"/>
  </w:num>
  <w:num w:numId="8" w16cid:durableId="1274285325">
    <w:abstractNumId w:val="0"/>
  </w:num>
  <w:num w:numId="9" w16cid:durableId="1969621790">
    <w:abstractNumId w:val="6"/>
  </w:num>
  <w:num w:numId="10" w16cid:durableId="1328901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AF"/>
    <w:rsid w:val="000142AA"/>
    <w:rsid w:val="0002676C"/>
    <w:rsid w:val="000319A7"/>
    <w:rsid w:val="0003468C"/>
    <w:rsid w:val="000429E8"/>
    <w:rsid w:val="00043301"/>
    <w:rsid w:val="00052379"/>
    <w:rsid w:val="00061B0D"/>
    <w:rsid w:val="00071423"/>
    <w:rsid w:val="000D33E8"/>
    <w:rsid w:val="000F6C21"/>
    <w:rsid w:val="001F46F3"/>
    <w:rsid w:val="0023570A"/>
    <w:rsid w:val="002479E4"/>
    <w:rsid w:val="002506C6"/>
    <w:rsid w:val="00272DC6"/>
    <w:rsid w:val="00282ED6"/>
    <w:rsid w:val="002A0FC5"/>
    <w:rsid w:val="002C133C"/>
    <w:rsid w:val="002D44C9"/>
    <w:rsid w:val="002D47B7"/>
    <w:rsid w:val="002F19A9"/>
    <w:rsid w:val="00324D28"/>
    <w:rsid w:val="00357762"/>
    <w:rsid w:val="0037200B"/>
    <w:rsid w:val="00374F66"/>
    <w:rsid w:val="003A247B"/>
    <w:rsid w:val="003A70B8"/>
    <w:rsid w:val="00420353"/>
    <w:rsid w:val="004212E1"/>
    <w:rsid w:val="004336F4"/>
    <w:rsid w:val="0044297E"/>
    <w:rsid w:val="00477EE5"/>
    <w:rsid w:val="004908E2"/>
    <w:rsid w:val="00494BBE"/>
    <w:rsid w:val="00496486"/>
    <w:rsid w:val="004A1A46"/>
    <w:rsid w:val="004B79F8"/>
    <w:rsid w:val="004C2244"/>
    <w:rsid w:val="004F5AC8"/>
    <w:rsid w:val="00527CD6"/>
    <w:rsid w:val="00535067"/>
    <w:rsid w:val="00540BAF"/>
    <w:rsid w:val="00583FEC"/>
    <w:rsid w:val="005933EA"/>
    <w:rsid w:val="005B454C"/>
    <w:rsid w:val="005D10EB"/>
    <w:rsid w:val="00611133"/>
    <w:rsid w:val="00635F6C"/>
    <w:rsid w:val="00673441"/>
    <w:rsid w:val="006B29A0"/>
    <w:rsid w:val="007011D0"/>
    <w:rsid w:val="00711909"/>
    <w:rsid w:val="00741015"/>
    <w:rsid w:val="007C35DF"/>
    <w:rsid w:val="007C39C7"/>
    <w:rsid w:val="008057ED"/>
    <w:rsid w:val="00811E03"/>
    <w:rsid w:val="00812701"/>
    <w:rsid w:val="00862A69"/>
    <w:rsid w:val="008753A0"/>
    <w:rsid w:val="0088776D"/>
    <w:rsid w:val="0089105B"/>
    <w:rsid w:val="00891E3E"/>
    <w:rsid w:val="0089435C"/>
    <w:rsid w:val="00895D4C"/>
    <w:rsid w:val="008A720D"/>
    <w:rsid w:val="008B614B"/>
    <w:rsid w:val="008E01B8"/>
    <w:rsid w:val="008E57F2"/>
    <w:rsid w:val="008E65BC"/>
    <w:rsid w:val="00903843"/>
    <w:rsid w:val="00922D91"/>
    <w:rsid w:val="009507E6"/>
    <w:rsid w:val="00963B01"/>
    <w:rsid w:val="009806E2"/>
    <w:rsid w:val="00980FA0"/>
    <w:rsid w:val="00992EB3"/>
    <w:rsid w:val="009D6A44"/>
    <w:rsid w:val="009F36EE"/>
    <w:rsid w:val="00A11E70"/>
    <w:rsid w:val="00A4066A"/>
    <w:rsid w:val="00A410DB"/>
    <w:rsid w:val="00A44822"/>
    <w:rsid w:val="00A91BD3"/>
    <w:rsid w:val="00AD05C9"/>
    <w:rsid w:val="00AE2ADD"/>
    <w:rsid w:val="00B250F2"/>
    <w:rsid w:val="00B3312D"/>
    <w:rsid w:val="00B42753"/>
    <w:rsid w:val="00B46486"/>
    <w:rsid w:val="00B61427"/>
    <w:rsid w:val="00B710F6"/>
    <w:rsid w:val="00BA08E1"/>
    <w:rsid w:val="00BA1636"/>
    <w:rsid w:val="00BA26A4"/>
    <w:rsid w:val="00BC61F9"/>
    <w:rsid w:val="00BE18BC"/>
    <w:rsid w:val="00BE4925"/>
    <w:rsid w:val="00C0463E"/>
    <w:rsid w:val="00C07231"/>
    <w:rsid w:val="00C1214B"/>
    <w:rsid w:val="00C158F9"/>
    <w:rsid w:val="00C348F1"/>
    <w:rsid w:val="00C359F0"/>
    <w:rsid w:val="00C96E37"/>
    <w:rsid w:val="00CA03D1"/>
    <w:rsid w:val="00CA359E"/>
    <w:rsid w:val="00CA37A1"/>
    <w:rsid w:val="00D70A0A"/>
    <w:rsid w:val="00DB29B4"/>
    <w:rsid w:val="00DB6CD4"/>
    <w:rsid w:val="00DC32F5"/>
    <w:rsid w:val="00DF1A06"/>
    <w:rsid w:val="00E01D02"/>
    <w:rsid w:val="00E61DC8"/>
    <w:rsid w:val="00E724A0"/>
    <w:rsid w:val="00E81FA5"/>
    <w:rsid w:val="00E94BD4"/>
    <w:rsid w:val="00EB5402"/>
    <w:rsid w:val="00EC5A7D"/>
    <w:rsid w:val="00ED262E"/>
    <w:rsid w:val="00F07594"/>
    <w:rsid w:val="00F1112C"/>
    <w:rsid w:val="00F124D4"/>
    <w:rsid w:val="00F15403"/>
    <w:rsid w:val="00F26BF2"/>
    <w:rsid w:val="00F40CE0"/>
    <w:rsid w:val="00F66195"/>
    <w:rsid w:val="00F820BB"/>
    <w:rsid w:val="00F84E0E"/>
    <w:rsid w:val="00FA2C1B"/>
    <w:rsid w:val="00FC7572"/>
    <w:rsid w:val="00F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7089"/>
  <w15:chartTrackingRefBased/>
  <w15:docId w15:val="{D27E2D9B-98AC-424B-ADC1-9F70DDE7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E0E"/>
    <w:pPr>
      <w:spacing w:after="0" w:line="240" w:lineRule="auto"/>
      <w:jc w:val="both"/>
    </w:pPr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E0E"/>
    <w:pPr>
      <w:pBdr>
        <w:bottom w:val="single" w:sz="4" w:space="4" w:color="A6A6A6" w:themeColor="background1" w:themeShade="A6"/>
      </w:pBdr>
      <w:spacing w:after="180"/>
      <w:outlineLvl w:val="0"/>
    </w:pPr>
    <w:rPr>
      <w:b/>
      <w:caps/>
      <w:color w:val="3B3838" w:themeColor="background2" w:themeShade="40"/>
      <w:spacing w:val="80"/>
      <w:kern w:val="48"/>
      <w:position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402"/>
    <w:pPr>
      <w:spacing w:after="8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402"/>
    <w:pPr>
      <w:spacing w:after="80"/>
      <w:outlineLvl w:val="2"/>
    </w:pPr>
  </w:style>
  <w:style w:type="paragraph" w:styleId="Heading4">
    <w:name w:val="heading 4"/>
    <w:basedOn w:val="Heading2"/>
    <w:next w:val="Normal"/>
    <w:link w:val="Heading4Char"/>
    <w:uiPriority w:val="9"/>
    <w:qFormat/>
    <w:rsid w:val="00E01D02"/>
    <w:pPr>
      <w:spacing w:after="0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980F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0C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E0E"/>
    <w:pPr>
      <w:numPr>
        <w:numId w:val="8"/>
      </w:numPr>
      <w:tabs>
        <w:tab w:val="clear" w:pos="360"/>
      </w:tabs>
      <w:contextualSpacing/>
    </w:pPr>
    <w:rPr>
      <w:position w:val="8"/>
    </w:rPr>
  </w:style>
  <w:style w:type="paragraph" w:styleId="Title">
    <w:name w:val="Title"/>
    <w:basedOn w:val="Normal"/>
    <w:next w:val="Normal"/>
    <w:link w:val="TitleChar"/>
    <w:uiPriority w:val="10"/>
    <w:qFormat/>
    <w:rsid w:val="00C96E37"/>
    <w:pPr>
      <w:jc w:val="center"/>
    </w:pPr>
    <w:rPr>
      <w:rFonts w:asciiTheme="majorHAnsi" w:hAnsiTheme="majorHAnsi" w:cstheme="minorBidi"/>
      <w:b/>
      <w:caps/>
      <w:color w:val="404040" w:themeColor="text1" w:themeTint="BF"/>
      <w:spacing w:val="120"/>
      <w:kern w:val="200"/>
      <w:position w:val="0"/>
      <w:sz w:val="56"/>
      <w:szCs w:val="56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C96E37"/>
    <w:rPr>
      <w:rFonts w:asciiTheme="majorHAnsi" w:hAnsiTheme="majorHAnsi"/>
      <w:b/>
      <w:caps/>
      <w:color w:val="404040" w:themeColor="text1" w:themeTint="BF"/>
      <w:spacing w:val="120"/>
      <w:kern w:val="200"/>
      <w:sz w:val="56"/>
      <w:szCs w:val="56"/>
      <w:lang w:val="en-GB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E37"/>
    <w:pPr>
      <w:spacing w:after="160"/>
      <w:jc w:val="center"/>
    </w:pPr>
    <w:rPr>
      <w:caps/>
      <w:color w:val="3B3838" w:themeColor="background2" w:themeShade="40"/>
      <w:spacing w:val="80"/>
      <w:kern w:val="144"/>
      <w:positio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E37"/>
    <w:rPr>
      <w:rFonts w:cs="Open Sans"/>
      <w:caps/>
      <w:color w:val="3B3838" w:themeColor="background2" w:themeShade="40"/>
      <w:spacing w:val="80"/>
      <w:kern w:val="144"/>
      <w:sz w:val="28"/>
      <w:szCs w:val="28"/>
      <w:lang w:val="en-GB"/>
    </w:rPr>
  </w:style>
  <w:style w:type="paragraph" w:customStyle="1" w:styleId="Graphicsanchor">
    <w:name w:val="Graphics anchor"/>
    <w:basedOn w:val="Normal"/>
    <w:qFormat/>
    <w:rsid w:val="00C96E37"/>
    <w:rPr>
      <w:noProof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4E0E"/>
    <w:rPr>
      <w:rFonts w:cs="Open Sans"/>
      <w:b/>
      <w:caps/>
      <w:color w:val="3B3838" w:themeColor="background2" w:themeShade="40"/>
      <w:spacing w:val="80"/>
      <w:kern w:val="48"/>
      <w:position w:val="10"/>
      <w:sz w:val="28"/>
      <w:szCs w:val="28"/>
      <w:lang w:val="en-US"/>
    </w:rPr>
  </w:style>
  <w:style w:type="paragraph" w:customStyle="1" w:styleId="Contactinfo">
    <w:name w:val="Contact info"/>
    <w:basedOn w:val="Normal"/>
    <w:qFormat/>
    <w:rsid w:val="00DB6CD4"/>
    <w:pPr>
      <w:spacing w:after="40"/>
      <w:ind w:left="360"/>
      <w:jc w:val="left"/>
    </w:pPr>
    <w:rPr>
      <w:position w:val="10"/>
    </w:rPr>
  </w:style>
  <w:style w:type="character" w:customStyle="1" w:styleId="Heading2Char">
    <w:name w:val="Heading 2 Char"/>
    <w:basedOn w:val="DefaultParagraphFont"/>
    <w:link w:val="Heading2"/>
    <w:uiPriority w:val="9"/>
    <w:rsid w:val="00EB5402"/>
    <w:rPr>
      <w:rFonts w:cs="Open Sans"/>
      <w:b/>
      <w:bCs/>
      <w:color w:val="767171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402"/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ListBullet">
    <w:name w:val="List Bullet"/>
    <w:basedOn w:val="ListParagraph"/>
    <w:uiPriority w:val="99"/>
    <w:rsid w:val="00F84E0E"/>
    <w:pPr>
      <w:ind w:left="714" w:hanging="357"/>
    </w:pPr>
  </w:style>
  <w:style w:type="character" w:customStyle="1" w:styleId="Heading4Char">
    <w:name w:val="Heading 4 Char"/>
    <w:basedOn w:val="DefaultParagraphFont"/>
    <w:link w:val="Heading4"/>
    <w:uiPriority w:val="9"/>
    <w:rsid w:val="00E01D02"/>
    <w:rPr>
      <w:rFonts w:cs="Open Sans"/>
      <w:b/>
      <w:bCs/>
      <w:color w:val="767171" w:themeColor="background2" w:themeShade="80"/>
      <w:position w:val="9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7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2050568904">
                                      <w:blockQuote w:val="1"/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6830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528882680">
                                      <w:blockQuote w:val="1"/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74088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enb\AppData\Roaming\Microsoft\Templates\Clean%20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Daytona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A6841-7722-4132-B407-11012143B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918845-8181-44FB-833B-9F1BCEC3D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70447-7D9C-4153-A028-7965FC72C5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2C054DF9-B9BE-4E67-93DF-AF068CD7C3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Clean professional resume</Template>
  <TotalTime>1050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Honrado</dc:creator>
  <cp:keywords/>
  <dc:description/>
  <cp:lastModifiedBy>Glen Honrado</cp:lastModifiedBy>
  <cp:revision>12</cp:revision>
  <dcterms:created xsi:type="dcterms:W3CDTF">2025-07-23T13:25:00Z</dcterms:created>
  <dcterms:modified xsi:type="dcterms:W3CDTF">2025-07-27T09:26:00Z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